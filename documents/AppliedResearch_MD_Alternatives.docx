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8850" w14:textId="77777777" w:rsidR="0099227B" w:rsidRDefault="0099227B">
      <w:pPr>
        <w:pStyle w:val="Subtitle"/>
      </w:pPr>
    </w:p>
    <w:p w14:paraId="44323623" w14:textId="77777777" w:rsidR="0099227B" w:rsidRDefault="001E5DC7">
      <w:pPr>
        <w:pStyle w:val="Title"/>
      </w:pPr>
      <w:r>
        <w:t>Mother Duck &amp; Alternatives</w:t>
      </w:r>
    </w:p>
    <w:p w14:paraId="5553A4B8" w14:textId="77777777" w:rsidR="0099227B" w:rsidRDefault="001E5DC7">
      <w:pPr>
        <w:pStyle w:val="Author"/>
      </w:pPr>
      <w:r>
        <w:t>Izaak Ford-Dow | Holland College Applied Research</w:t>
      </w:r>
    </w:p>
    <w:p w14:paraId="04E3160B" w14:textId="77777777" w:rsidR="0099227B" w:rsidRDefault="00000000">
      <w:r>
        <w:rPr>
          <w:noProof/>
          <w:lang w:eastAsia="en-US"/>
        </w:rPr>
        <w:drawing>
          <wp:inline distT="0" distB="0" distL="0" distR="0" wp14:anchorId="0F1A34CB" wp14:editId="7B68047E">
            <wp:extent cx="5486400" cy="3657600"/>
            <wp:effectExtent l="0" t="0" r="0" b="0"/>
            <wp:docPr id="2" name="Picture 2" title="Photo of an otter floating on its 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4664" w14:textId="77777777" w:rsidR="0099227B" w:rsidRDefault="00000000">
      <w:pPr>
        <w:pStyle w:val="Heading1"/>
      </w:pPr>
      <w:sdt>
        <w:sdtPr>
          <w:id w:val="451596494"/>
          <w:placeholder>
            <w:docPart w:val="0C11F9B2DECF554A88C3094207C63535"/>
          </w:placeholder>
          <w:temporary/>
          <w:showingPlcHdr/>
          <w15:appearance w15:val="hidden"/>
        </w:sdtPr>
        <w:sdtContent>
          <w:r>
            <w:rPr>
              <w:noProof/>
            </w:rPr>
            <w:t>Heading 1</w:t>
          </w:r>
        </w:sdtContent>
      </w:sdt>
    </w:p>
    <w:sdt>
      <w:sdtPr>
        <w:id w:val="-731776231"/>
        <w:placeholder>
          <w:docPart w:val="F0C16AB8E0C82544855DD0E3AA772B8B"/>
        </w:placeholder>
        <w:temporary/>
        <w:showingPlcHdr/>
        <w15:appearance w15:val="hidden"/>
      </w:sdtPr>
      <w:sdtContent>
        <w:p w14:paraId="75862C1D" w14:textId="77777777" w:rsidR="0099227B" w:rsidRDefault="00000000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D7E234DD7DAEC64C9C60D19CB2974AAF"/>
        </w:placeholder>
        <w:temporary/>
        <w:showingPlcHdr/>
        <w15:appearance w15:val="hidden"/>
      </w:sdtPr>
      <w:sdtContent>
        <w:p w14:paraId="375740CF" w14:textId="77777777" w:rsidR="0099227B" w:rsidRDefault="00000000">
          <w:pPr>
            <w:pStyle w:val="ListBullet"/>
          </w:pPr>
          <w:r>
            <w:t>View and edit this document in Word on your computer, tablet, or phone.</w:t>
          </w:r>
        </w:p>
        <w:p w14:paraId="295E0ACF" w14:textId="77777777" w:rsidR="0099227B" w:rsidRDefault="00000000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9ADDAC488641C046AD6812972EB3C80E"/>
        </w:placeholder>
        <w:temporary/>
        <w:showingPlcHdr/>
        <w15:appearance w15:val="hidden"/>
      </w:sdtPr>
      <w:sdtContent>
        <w:p w14:paraId="17D1773A" w14:textId="77777777" w:rsidR="0099227B" w:rsidRDefault="00000000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930495992EF8FF4C838F6212703CD7EF"/>
        </w:placeholder>
        <w:temporary/>
        <w:showingPlcHdr/>
        <w15:appearance w15:val="hidden"/>
      </w:sdtPr>
      <w:sdtContent>
        <w:p w14:paraId="59D79F3F" w14:textId="77777777" w:rsidR="0099227B" w:rsidRDefault="00000000">
          <w:r>
            <w:t>Want to insert a picture from your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E52E3DAC41614A46843EF1278DE5E38B"/>
        </w:placeholder>
        <w:temporary/>
        <w:showingPlcHdr/>
        <w15:appearance w15:val="hidden"/>
      </w:sdtPr>
      <w:sdtContent>
        <w:p w14:paraId="4005100D" w14:textId="77777777" w:rsidR="0099227B" w:rsidRDefault="00000000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19388529FDF92E4FB180079ED47BD5ED"/>
        </w:placeholder>
        <w:temporary/>
        <w:showingPlcHdr/>
        <w15:appearance w15:val="hidden"/>
      </w:sdtPr>
      <w:sdtContent>
        <w:p w14:paraId="1D45863C" w14:textId="77777777" w:rsidR="0099227B" w:rsidRDefault="00000000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99227B" w14:paraId="2AEC5C4D" w14:textId="77777777" w:rsidTr="00992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0F3B7887" w14:textId="77777777" w:rsidR="0099227B" w:rsidRDefault="0099227B"/>
        </w:tc>
        <w:sdt>
          <w:sdtPr>
            <w:id w:val="-1622375482"/>
            <w:placeholder>
              <w:docPart w:val="ACB07B9996B3AD4195563C489FBDDF58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778B8684" w14:textId="77777777" w:rsidR="0099227B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  <w:sdt>
          <w:sdtPr>
            <w:id w:val="-1698220457"/>
            <w:placeholder>
              <w:docPart w:val="A5F18D0B3BA39C4EB5B930407E6DD7EB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3EB46DFD" w14:textId="77777777" w:rsidR="0099227B" w:rsidRDefault="0000000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99227B" w14:paraId="14D83B3D" w14:textId="77777777" w:rsidTr="0099227B">
        <w:sdt>
          <w:sdtPr>
            <w:id w:val="-426806486"/>
            <w:placeholder>
              <w:docPart w:val="9D6BFBBFD6E985408590B45ADE79C30B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89DC433" w14:textId="77777777" w:rsidR="0099227B" w:rsidRDefault="00000000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2F8889A180C6314CA3DB43D207834AE3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677CA447" w14:textId="77777777" w:rsidR="0099227B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D83553963E3B3C4C8018CE1A9C09E6AB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33B72A22" w14:textId="77777777" w:rsidR="0099227B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99227B" w14:paraId="4785B663" w14:textId="77777777" w:rsidTr="0099227B">
        <w:sdt>
          <w:sdtPr>
            <w:id w:val="1675531066"/>
            <w:placeholder>
              <w:docPart w:val="EC8496B3D3231048B258134503FFB0EF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6654151" w14:textId="77777777" w:rsidR="0099227B" w:rsidRDefault="00000000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CBABA3CDC17522429454FBF47F466D82"/>
            </w:placeholder>
            <w:temporary/>
            <w:showingPlcHdr/>
            <w15:appearance w15:val="hidden"/>
          </w:sdtPr>
          <w:sdtContent>
            <w:tc>
              <w:tcPr>
                <w:tcW w:w="3187" w:type="dxa"/>
              </w:tcPr>
              <w:p w14:paraId="35879612" w14:textId="77777777" w:rsidR="0099227B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1143C73C789145409B1D809286DA0343"/>
            </w:placeholder>
            <w:temporary/>
            <w:showingPlcHdr/>
            <w15:appearance w15:val="hidden"/>
          </w:sdtPr>
          <w:sdtContent>
            <w:tc>
              <w:tcPr>
                <w:tcW w:w="3188" w:type="dxa"/>
              </w:tcPr>
              <w:p w14:paraId="2D94FB9E" w14:textId="77777777" w:rsidR="0099227B" w:rsidRDefault="00000000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99227B" w14:paraId="7C35301B" w14:textId="77777777" w:rsidTr="00992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6FB2D392" w14:textId="77777777" w:rsidR="0099227B" w:rsidRDefault="0099227B"/>
        </w:tc>
        <w:tc>
          <w:tcPr>
            <w:tcW w:w="3187" w:type="dxa"/>
          </w:tcPr>
          <w:p w14:paraId="3A6B7F8D" w14:textId="77777777" w:rsidR="0099227B" w:rsidRDefault="0099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49091346" w14:textId="77777777" w:rsidR="0099227B" w:rsidRDefault="00992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83672F" w14:textId="77777777" w:rsidR="0099227B" w:rsidRDefault="0099227B"/>
    <w:sectPr w:rsidR="0099227B">
      <w:footerReference w:type="default" r:id="rId8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740D2" w14:textId="77777777" w:rsidR="002634D9" w:rsidRDefault="002634D9">
      <w:pPr>
        <w:spacing w:after="0" w:line="240" w:lineRule="auto"/>
      </w:pPr>
      <w:r>
        <w:separator/>
      </w:r>
    </w:p>
    <w:p w14:paraId="41BEB472" w14:textId="77777777" w:rsidR="002634D9" w:rsidRDefault="002634D9"/>
    <w:p w14:paraId="4C1D5281" w14:textId="77777777" w:rsidR="002634D9" w:rsidRDefault="002634D9"/>
  </w:endnote>
  <w:endnote w:type="continuationSeparator" w:id="0">
    <w:p w14:paraId="5310C500" w14:textId="77777777" w:rsidR="002634D9" w:rsidRDefault="002634D9">
      <w:pPr>
        <w:spacing w:after="0" w:line="240" w:lineRule="auto"/>
      </w:pPr>
      <w:r>
        <w:continuationSeparator/>
      </w:r>
    </w:p>
    <w:p w14:paraId="456281D8" w14:textId="77777777" w:rsidR="002634D9" w:rsidRDefault="002634D9"/>
    <w:p w14:paraId="6F1C0412" w14:textId="77777777" w:rsidR="002634D9" w:rsidRDefault="002634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2C040" w14:textId="77777777" w:rsidR="0099227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6C4D4" w14:textId="77777777" w:rsidR="002634D9" w:rsidRDefault="002634D9">
      <w:pPr>
        <w:spacing w:after="0" w:line="240" w:lineRule="auto"/>
      </w:pPr>
      <w:r>
        <w:separator/>
      </w:r>
    </w:p>
    <w:p w14:paraId="07E9BB08" w14:textId="77777777" w:rsidR="002634D9" w:rsidRDefault="002634D9"/>
    <w:p w14:paraId="2CB8D65C" w14:textId="77777777" w:rsidR="002634D9" w:rsidRDefault="002634D9"/>
  </w:footnote>
  <w:footnote w:type="continuationSeparator" w:id="0">
    <w:p w14:paraId="202ED166" w14:textId="77777777" w:rsidR="002634D9" w:rsidRDefault="002634D9">
      <w:pPr>
        <w:spacing w:after="0" w:line="240" w:lineRule="auto"/>
      </w:pPr>
      <w:r>
        <w:continuationSeparator/>
      </w:r>
    </w:p>
    <w:p w14:paraId="3F240927" w14:textId="77777777" w:rsidR="002634D9" w:rsidRDefault="002634D9"/>
    <w:p w14:paraId="647FE180" w14:textId="77777777" w:rsidR="002634D9" w:rsidRDefault="002634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0938">
    <w:abstractNumId w:val="9"/>
  </w:num>
  <w:num w:numId="2" w16cid:durableId="1421563733">
    <w:abstractNumId w:val="11"/>
  </w:num>
  <w:num w:numId="3" w16cid:durableId="618417004">
    <w:abstractNumId w:val="14"/>
  </w:num>
  <w:num w:numId="4" w16cid:durableId="1534925961">
    <w:abstractNumId w:val="12"/>
  </w:num>
  <w:num w:numId="5" w16cid:durableId="609507886">
    <w:abstractNumId w:val="10"/>
  </w:num>
  <w:num w:numId="6" w16cid:durableId="1926959167">
    <w:abstractNumId w:val="7"/>
  </w:num>
  <w:num w:numId="7" w16cid:durableId="422847839">
    <w:abstractNumId w:val="6"/>
  </w:num>
  <w:num w:numId="8" w16cid:durableId="425929693">
    <w:abstractNumId w:val="5"/>
  </w:num>
  <w:num w:numId="9" w16cid:durableId="986932352">
    <w:abstractNumId w:val="4"/>
  </w:num>
  <w:num w:numId="10" w16cid:durableId="1502626694">
    <w:abstractNumId w:val="8"/>
  </w:num>
  <w:num w:numId="11" w16cid:durableId="920680070">
    <w:abstractNumId w:val="3"/>
  </w:num>
  <w:num w:numId="12" w16cid:durableId="67579162">
    <w:abstractNumId w:val="2"/>
  </w:num>
  <w:num w:numId="13" w16cid:durableId="280764643">
    <w:abstractNumId w:val="1"/>
  </w:num>
  <w:num w:numId="14" w16cid:durableId="1402096162">
    <w:abstractNumId w:val="0"/>
  </w:num>
  <w:num w:numId="15" w16cid:durableId="1384673826">
    <w:abstractNumId w:val="13"/>
  </w:num>
  <w:num w:numId="16" w16cid:durableId="14810724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C7"/>
    <w:rsid w:val="001E5DC7"/>
    <w:rsid w:val="002634D9"/>
    <w:rsid w:val="0099227B"/>
    <w:rsid w:val="00A42220"/>
    <w:rsid w:val="00C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AA97A"/>
  <w15:chartTrackingRefBased/>
  <w15:docId w15:val="{520E0AD1-2474-954F-BF7E-BFE6B26A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zaakford/Library/Containers/com.microsoft.Word/Data/Library/Application%20Support/Microsoft/Office/16.0/DTS/en-CA%7b40FB4B06-6085-384A-9BD9-3773F895917D%7d/%7b4E6FBBED-FFD0-A941-8397-8F2888D781B9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11F9B2DECF554A88C3094207C63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60795-E3AD-9440-AAD5-CC0EB65FA2B6}"/>
      </w:docPartPr>
      <w:docPartBody>
        <w:p w:rsidR="00000000" w:rsidRDefault="00000000">
          <w:pPr>
            <w:pStyle w:val="0C11F9B2DECF554A88C3094207C63535"/>
          </w:pPr>
          <w:r>
            <w:rPr>
              <w:noProof/>
            </w:rPr>
            <w:t>Heading 1</w:t>
          </w:r>
        </w:p>
      </w:docPartBody>
    </w:docPart>
    <w:docPart>
      <w:docPartPr>
        <w:name w:val="F0C16AB8E0C82544855DD0E3AA77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650A-DD67-3F49-A9E1-2FC2B513CC0C}"/>
      </w:docPartPr>
      <w:docPartBody>
        <w:p w:rsidR="00000000" w:rsidRDefault="00000000">
          <w:pPr>
            <w:pStyle w:val="F0C16AB8E0C82544855DD0E3AA772B8B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D7E234DD7DAEC64C9C60D19CB2974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278D8-2480-E344-9168-7CAABB860DCB}"/>
      </w:docPartPr>
      <w:docPartBody>
        <w:p w:rsidR="00000000" w:rsidRDefault="00000000">
          <w:pPr>
            <w:pStyle w:val="ListBullet"/>
          </w:pPr>
          <w:r>
            <w:t>View and edit this document in Word on your computer, tablet, or phone.</w:t>
          </w:r>
        </w:p>
        <w:p w:rsidR="00000000" w:rsidRDefault="00000000">
          <w:pPr>
            <w:pStyle w:val="D7E234DD7DAEC64C9C60D19CB2974AAF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9ADDAC488641C046AD6812972EB3C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79E04-A62B-A74B-AAA1-283C360F93AB}"/>
      </w:docPartPr>
      <w:docPartBody>
        <w:p w:rsidR="00000000" w:rsidRDefault="00000000">
          <w:pPr>
            <w:pStyle w:val="9ADDAC488641C046AD6812972EB3C80E"/>
          </w:pPr>
          <w:r>
            <w:t>Heading 2</w:t>
          </w:r>
        </w:p>
      </w:docPartBody>
    </w:docPart>
    <w:docPart>
      <w:docPartPr>
        <w:name w:val="930495992EF8FF4C838F6212703CD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4ED28-158E-6A46-ADEB-4EACA64E14B6}"/>
      </w:docPartPr>
      <w:docPartBody>
        <w:p w:rsidR="00000000" w:rsidRDefault="00000000">
          <w:pPr>
            <w:pStyle w:val="930495992EF8FF4C838F6212703CD7EF"/>
          </w:pPr>
          <w:r>
            <w:t>Want to insert a picture from your files or add a shape, text box, or table? You got it! On the Insert tab of the ribbon, just tap the option you need.</w:t>
          </w:r>
        </w:p>
      </w:docPartBody>
    </w:docPart>
    <w:docPart>
      <w:docPartPr>
        <w:name w:val="E52E3DAC41614A46843EF1278DE5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D5DB6-1FA3-1546-B61C-5C79AC4B6F47}"/>
      </w:docPartPr>
      <w:docPartBody>
        <w:p w:rsidR="00000000" w:rsidRDefault="00000000">
          <w:pPr>
            <w:pStyle w:val="E52E3DAC41614A46843EF1278DE5E38B"/>
          </w:pPr>
          <w:r>
            <w:t>“Quote”</w:t>
          </w:r>
        </w:p>
      </w:docPartBody>
    </w:docPart>
    <w:docPart>
      <w:docPartPr>
        <w:name w:val="19388529FDF92E4FB180079ED47BD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AB4EA-0036-6940-B34B-500D8777018B}"/>
      </w:docPartPr>
      <w:docPartBody>
        <w:p w:rsidR="00000000" w:rsidRDefault="00000000">
          <w:pPr>
            <w:pStyle w:val="19388529FDF92E4FB180079ED47BD5ED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ACB07B9996B3AD4195563C489FBDD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1D9DF-4127-AF4A-BF93-606811719E0E}"/>
      </w:docPartPr>
      <w:docPartBody>
        <w:p w:rsidR="00000000" w:rsidRDefault="00000000">
          <w:pPr>
            <w:pStyle w:val="ACB07B9996B3AD4195563C489FBDDF58"/>
          </w:pPr>
          <w:r>
            <w:t>Column Heading</w:t>
          </w:r>
        </w:p>
      </w:docPartBody>
    </w:docPart>
    <w:docPart>
      <w:docPartPr>
        <w:name w:val="A5F18D0B3BA39C4EB5B930407E6DD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3771-02CA-2E4F-8E60-6960FF633A54}"/>
      </w:docPartPr>
      <w:docPartBody>
        <w:p w:rsidR="00000000" w:rsidRDefault="00000000">
          <w:pPr>
            <w:pStyle w:val="A5F18D0B3BA39C4EB5B930407E6DD7EB"/>
          </w:pPr>
          <w:r>
            <w:t>Column Heading</w:t>
          </w:r>
        </w:p>
      </w:docPartBody>
    </w:docPart>
    <w:docPart>
      <w:docPartPr>
        <w:name w:val="9D6BFBBFD6E985408590B45ADE79C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D2B85-9F97-3341-8ACA-80269257FD64}"/>
      </w:docPartPr>
      <w:docPartBody>
        <w:p w:rsidR="00000000" w:rsidRDefault="00000000">
          <w:pPr>
            <w:pStyle w:val="9D6BFBBFD6E985408590B45ADE79C30B"/>
          </w:pPr>
          <w:r>
            <w:t>Row Heading</w:t>
          </w:r>
        </w:p>
      </w:docPartBody>
    </w:docPart>
    <w:docPart>
      <w:docPartPr>
        <w:name w:val="2F8889A180C6314CA3DB43D207834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FCE11-AAED-454B-99B5-D331802E9223}"/>
      </w:docPartPr>
      <w:docPartBody>
        <w:p w:rsidR="00000000" w:rsidRDefault="00000000">
          <w:pPr>
            <w:pStyle w:val="2F8889A180C6314CA3DB43D207834AE3"/>
          </w:pPr>
          <w:r>
            <w:t>Text</w:t>
          </w:r>
        </w:p>
      </w:docPartBody>
    </w:docPart>
    <w:docPart>
      <w:docPartPr>
        <w:name w:val="D83553963E3B3C4C8018CE1A9C09E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D4149-9799-6244-A784-578F2D2EEF4F}"/>
      </w:docPartPr>
      <w:docPartBody>
        <w:p w:rsidR="00000000" w:rsidRDefault="00000000">
          <w:pPr>
            <w:pStyle w:val="D83553963E3B3C4C8018CE1A9C09E6AB"/>
          </w:pPr>
          <w:r>
            <w:t>123.45</w:t>
          </w:r>
        </w:p>
      </w:docPartBody>
    </w:docPart>
    <w:docPart>
      <w:docPartPr>
        <w:name w:val="EC8496B3D3231048B258134503FF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2F4DD-C214-3F45-A49A-B57B167767C3}"/>
      </w:docPartPr>
      <w:docPartBody>
        <w:p w:rsidR="00000000" w:rsidRDefault="00000000">
          <w:pPr>
            <w:pStyle w:val="EC8496B3D3231048B258134503FFB0EF"/>
          </w:pPr>
          <w:r>
            <w:t>Row Heading</w:t>
          </w:r>
        </w:p>
      </w:docPartBody>
    </w:docPart>
    <w:docPart>
      <w:docPartPr>
        <w:name w:val="CBABA3CDC17522429454FBF47F466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D2BDD-F22D-F44C-83CB-F98B76E44C8B}"/>
      </w:docPartPr>
      <w:docPartBody>
        <w:p w:rsidR="00000000" w:rsidRDefault="00000000">
          <w:pPr>
            <w:pStyle w:val="CBABA3CDC17522429454FBF47F466D82"/>
          </w:pPr>
          <w:r>
            <w:t>Text</w:t>
          </w:r>
        </w:p>
      </w:docPartBody>
    </w:docPart>
    <w:docPart>
      <w:docPartPr>
        <w:name w:val="1143C73C789145409B1D809286DA0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62693-330A-334D-9398-54E7FE537E17}"/>
      </w:docPartPr>
      <w:docPartBody>
        <w:p w:rsidR="00000000" w:rsidRDefault="00000000">
          <w:pPr>
            <w:pStyle w:val="1143C73C789145409B1D809286DA0343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0000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D2"/>
    <w:rsid w:val="00A42220"/>
    <w:rsid w:val="00B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F8971CCF9C1D41AA137D4371F012FA">
    <w:name w:val="42F8971CCF9C1D41AA137D4371F012FA"/>
  </w:style>
  <w:style w:type="paragraph" w:customStyle="1" w:styleId="A1A4B1F949DFE443B22D4C08C41BD163">
    <w:name w:val="A1A4B1F949DFE443B22D4C08C41BD163"/>
  </w:style>
  <w:style w:type="paragraph" w:customStyle="1" w:styleId="21228774E73BBB44AE426C6B68F66737">
    <w:name w:val="21228774E73BBB44AE426C6B68F66737"/>
  </w:style>
  <w:style w:type="paragraph" w:customStyle="1" w:styleId="0C11F9B2DECF554A88C3094207C63535">
    <w:name w:val="0C11F9B2DECF554A88C3094207C63535"/>
  </w:style>
  <w:style w:type="paragraph" w:customStyle="1" w:styleId="F0C16AB8E0C82544855DD0E3AA772B8B">
    <w:name w:val="F0C16AB8E0C82544855DD0E3AA772B8B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kern w:val="0"/>
      <w:lang w:val="en-US" w:eastAsia="ja-JP"/>
      <w14:ligatures w14:val="none"/>
    </w:rPr>
  </w:style>
  <w:style w:type="paragraph" w:customStyle="1" w:styleId="D7E234DD7DAEC64C9C60D19CB2974AAF">
    <w:name w:val="D7E234DD7DAEC64C9C60D19CB2974AAF"/>
  </w:style>
  <w:style w:type="paragraph" w:customStyle="1" w:styleId="9ADDAC488641C046AD6812972EB3C80E">
    <w:name w:val="9ADDAC488641C046AD6812972EB3C80E"/>
  </w:style>
  <w:style w:type="paragraph" w:customStyle="1" w:styleId="930495992EF8FF4C838F6212703CD7EF">
    <w:name w:val="930495992EF8FF4C838F6212703CD7EF"/>
  </w:style>
  <w:style w:type="paragraph" w:customStyle="1" w:styleId="E52E3DAC41614A46843EF1278DE5E38B">
    <w:name w:val="E52E3DAC41614A46843EF1278DE5E38B"/>
  </w:style>
  <w:style w:type="paragraph" w:customStyle="1" w:styleId="19388529FDF92E4FB180079ED47BD5ED">
    <w:name w:val="19388529FDF92E4FB180079ED47BD5ED"/>
  </w:style>
  <w:style w:type="paragraph" w:customStyle="1" w:styleId="ACB07B9996B3AD4195563C489FBDDF58">
    <w:name w:val="ACB07B9996B3AD4195563C489FBDDF58"/>
  </w:style>
  <w:style w:type="paragraph" w:customStyle="1" w:styleId="A5F18D0B3BA39C4EB5B930407E6DD7EB">
    <w:name w:val="A5F18D0B3BA39C4EB5B930407E6DD7EB"/>
  </w:style>
  <w:style w:type="paragraph" w:customStyle="1" w:styleId="9D6BFBBFD6E985408590B45ADE79C30B">
    <w:name w:val="9D6BFBBFD6E985408590B45ADE79C30B"/>
  </w:style>
  <w:style w:type="paragraph" w:customStyle="1" w:styleId="2F8889A180C6314CA3DB43D207834AE3">
    <w:name w:val="2F8889A180C6314CA3DB43D207834AE3"/>
  </w:style>
  <w:style w:type="paragraph" w:customStyle="1" w:styleId="D83553963E3B3C4C8018CE1A9C09E6AB">
    <w:name w:val="D83553963E3B3C4C8018CE1A9C09E6AB"/>
  </w:style>
  <w:style w:type="paragraph" w:customStyle="1" w:styleId="EC8496B3D3231048B258134503FFB0EF">
    <w:name w:val="EC8496B3D3231048B258134503FFB0EF"/>
  </w:style>
  <w:style w:type="paragraph" w:customStyle="1" w:styleId="CBABA3CDC17522429454FBF47F466D82">
    <w:name w:val="CBABA3CDC17522429454FBF47F466D82"/>
  </w:style>
  <w:style w:type="paragraph" w:customStyle="1" w:styleId="1143C73C789145409B1D809286DA0343">
    <w:name w:val="1143C73C789145409B1D809286DA03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19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Ford</dc:creator>
  <cp:keywords/>
  <dc:description/>
  <cp:lastModifiedBy>Izaak Ford Dow</cp:lastModifiedBy>
  <cp:revision>1</cp:revision>
  <dcterms:created xsi:type="dcterms:W3CDTF">2025-10-16T11:51:00Z</dcterms:created>
  <dcterms:modified xsi:type="dcterms:W3CDTF">2025-10-16T12:15:00Z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